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49E18" w14:textId="3CC11F04" w:rsidR="00F9444C" w:rsidRDefault="002D0156">
      <w:pPr>
        <w:pStyle w:val="NoSpacing"/>
      </w:pPr>
      <w:r>
        <w:t>Katelynn Thompson</w:t>
      </w:r>
    </w:p>
    <w:p w14:paraId="2921C3CE" w14:textId="3D72E3EE" w:rsidR="00E614DD" w:rsidRDefault="002D0156">
      <w:pPr>
        <w:pStyle w:val="NoSpacing"/>
      </w:pPr>
      <w:r>
        <w:t>CS-300</w:t>
      </w:r>
    </w:p>
    <w:p w14:paraId="0F617B73" w14:textId="713D917E" w:rsidR="00E614DD" w:rsidRDefault="002E6E7D">
      <w:pPr>
        <w:pStyle w:val="NoSpacing"/>
      </w:pPr>
      <w:r>
        <w:t>James Webb</w:t>
      </w:r>
    </w:p>
    <w:p w14:paraId="29C99470" w14:textId="12E6B04E" w:rsidR="00E614DD" w:rsidRDefault="002D0156">
      <w:pPr>
        <w:pStyle w:val="NoSpacing"/>
      </w:pPr>
      <w:r>
        <w:t>4/14/24</w:t>
      </w:r>
    </w:p>
    <w:p w14:paraId="3550663A" w14:textId="48D67DBF" w:rsidR="00E614DD" w:rsidRDefault="002D0156">
      <w:pPr>
        <w:pStyle w:val="Title"/>
      </w:pPr>
      <w:r>
        <w:t>Project One</w:t>
      </w:r>
    </w:p>
    <w:p w14:paraId="79F665E7" w14:textId="44685263" w:rsidR="002D0156" w:rsidRDefault="002D0156" w:rsidP="002D0156">
      <w:pPr>
        <w:rPr>
          <w:b/>
          <w:bCs/>
        </w:rPr>
      </w:pPr>
      <w:r w:rsidRPr="002D0156">
        <w:rPr>
          <w:b/>
          <w:bCs/>
        </w:rPr>
        <w:t>Evaluation:</w:t>
      </w:r>
    </w:p>
    <w:p w14:paraId="49A23983" w14:textId="76F4E65F" w:rsidR="002E6E7D" w:rsidRDefault="002E6E7D" w:rsidP="002E6E7D">
      <w:r>
        <w:t>After analyzing three data structures, namely vector, hash table, and tree, it was found that each has advantages and disadvantages in terms of runtime complexity and memory usage.</w:t>
      </w:r>
    </w:p>
    <w:p w14:paraId="64467621" w14:textId="2C36C89E" w:rsidR="002E6E7D" w:rsidRDefault="002E6E7D" w:rsidP="002E6E7D">
      <w:r>
        <w:t>The vector is efficient in sequential data access and has a direct implementation, which enables it to have a runtime complexity of O (n) when reading files and creating course objects, where n represents the number of courses. However, due to its linear memory usage, it may not be optimal for large datasets, and it may require more efficiency for searching or inserting elements, especially if the dataset undergoes frequent modifications.</w:t>
      </w:r>
    </w:p>
    <w:p w14:paraId="63914982" w14:textId="4CBB23D9" w:rsidR="002E6E7D" w:rsidRDefault="002E6E7D" w:rsidP="002E6E7D">
      <w:r>
        <w:t>On the other hand, the hash table provides efficient insertion, deletion, and lookup operations on average with a runtime complexity of O(1). However, its worst-case performance can degrade if hash collisions occur frequently, impacting overall efficiency. The hash table also has a runtime complexity of O(n) for reading files and creating course objects.</w:t>
      </w:r>
    </w:p>
    <w:p w14:paraId="57BDE60E" w14:textId="77777777" w:rsidR="002E6E7D" w:rsidRDefault="002E6E7D" w:rsidP="002E6E7D">
      <w:r>
        <w:t>Lastly, the tree offers efficient searching, insertion, and deletion operations even in worst-case scenarios with a runtime complexity of O(log n) for each operation. However, it tends to have higher memory overhead due to the need for maintaining balance, and it may be more complex to implement compared to the hash table. For reading files and creating course objects, the runtime complexity of the tree is O(n log n).</w:t>
      </w:r>
    </w:p>
    <w:p w14:paraId="2B2F7B28" w14:textId="77777777" w:rsidR="002E6E7D" w:rsidRDefault="002E6E7D" w:rsidP="002E6E7D"/>
    <w:p w14:paraId="79365F0A" w14:textId="5195CD42" w:rsidR="002D0156" w:rsidRPr="002D0156" w:rsidRDefault="002E6E7D" w:rsidP="002E6E7D">
      <w:r>
        <w:lastRenderedPageBreak/>
        <w:t>Considering</w:t>
      </w:r>
      <w:r>
        <w:t xml:space="preserve"> ABCU's advising program's requirements, which involve efficiently storing and retrieving course information, the hash table is the most suitable choice. It strikes a balance between efficiency and simplicity, providing fast lookup operations and relatively low memory usage, making it well-suited for managing course data.</w:t>
      </w:r>
    </w:p>
    <w:p w14:paraId="22E3E0A8" w14:textId="55531F77" w:rsidR="002D0156" w:rsidRPr="002D0156" w:rsidRDefault="002D0156" w:rsidP="002D0156">
      <w:pPr>
        <w:rPr>
          <w:b/>
          <w:bCs/>
        </w:rPr>
      </w:pPr>
      <w:r w:rsidRPr="002D0156">
        <w:rPr>
          <w:b/>
          <w:bCs/>
        </w:rPr>
        <w:t>Pseudocode for Menu:</w:t>
      </w:r>
    </w:p>
    <w:p w14:paraId="25119DF4" w14:textId="77777777" w:rsidR="002D0156" w:rsidRDefault="002D0156" w:rsidP="002D0156">
      <w:r>
        <w:t>Function displayMenu():</w:t>
      </w:r>
    </w:p>
    <w:p w14:paraId="2FE55DC0" w14:textId="77777777" w:rsidR="002D0156" w:rsidRDefault="002D0156" w:rsidP="002D0156">
      <w:r>
        <w:t xml:space="preserve">    Print "Menu:"</w:t>
      </w:r>
    </w:p>
    <w:p w14:paraId="0D4A6CDD" w14:textId="77777777" w:rsidR="002D0156" w:rsidRDefault="002D0156" w:rsidP="002D0156">
      <w:r>
        <w:t xml:space="preserve">    Print "1. Load Data Structure"</w:t>
      </w:r>
    </w:p>
    <w:p w14:paraId="7B3F1327" w14:textId="77777777" w:rsidR="002D0156" w:rsidRDefault="002D0156" w:rsidP="002D0156">
      <w:r>
        <w:t xml:space="preserve">    Print "2. Print Course List"</w:t>
      </w:r>
    </w:p>
    <w:p w14:paraId="3DCEBA33" w14:textId="77777777" w:rsidR="002D0156" w:rsidRDefault="002D0156" w:rsidP="002D0156">
      <w:r>
        <w:t xml:space="preserve">    Print "3. Print Course Information"</w:t>
      </w:r>
    </w:p>
    <w:p w14:paraId="6A5E26BF" w14:textId="520D0F0F" w:rsidR="002D0156" w:rsidRDefault="002D0156" w:rsidP="007F46D6">
      <w:r>
        <w:t xml:space="preserve">    Print "4. </w:t>
      </w:r>
      <w:proofErr w:type="gramStart"/>
      <w:r>
        <w:t>Exit</w:t>
      </w:r>
      <w:proofErr w:type="gramEnd"/>
      <w:r>
        <w:t>"</w:t>
      </w:r>
    </w:p>
    <w:p w14:paraId="3901663F" w14:textId="77777777" w:rsidR="002D0156" w:rsidRDefault="002D0156" w:rsidP="002D0156">
      <w:r>
        <w:t>Function main():</w:t>
      </w:r>
    </w:p>
    <w:p w14:paraId="3510A3AE" w14:textId="0598CD6A" w:rsidR="002D0156" w:rsidRDefault="002D0156" w:rsidP="007F46D6">
      <w:r>
        <w:t xml:space="preserve">    </w:t>
      </w:r>
      <w:proofErr w:type="spellStart"/>
      <w:r>
        <w:t>InitializeDataStructures</w:t>
      </w:r>
      <w:proofErr w:type="spellEnd"/>
      <w:r>
        <w:t>()</w:t>
      </w:r>
    </w:p>
    <w:p w14:paraId="5A6415D0" w14:textId="77777777" w:rsidR="002D0156" w:rsidRDefault="002D0156" w:rsidP="002D0156">
      <w:r>
        <w:t xml:space="preserve">    // Loop until user chooses to exit</w:t>
      </w:r>
    </w:p>
    <w:p w14:paraId="4CA5B0F7" w14:textId="77777777" w:rsidR="002D0156" w:rsidRDefault="002D0156" w:rsidP="002D0156">
      <w:r>
        <w:t xml:space="preserve">    While true:</w:t>
      </w:r>
    </w:p>
    <w:p w14:paraId="0B82DCDC" w14:textId="77777777" w:rsidR="002D0156" w:rsidRDefault="002D0156" w:rsidP="002D0156">
      <w:r>
        <w:t xml:space="preserve">        displayMenu()  // Display the menu </w:t>
      </w:r>
      <w:proofErr w:type="gramStart"/>
      <w:r>
        <w:t>options</w:t>
      </w:r>
      <w:proofErr w:type="gramEnd"/>
    </w:p>
    <w:p w14:paraId="365F9154" w14:textId="77777777" w:rsidR="002D0156" w:rsidRDefault="002D0156" w:rsidP="002D0156">
      <w:r>
        <w:t xml:space="preserve">        choice = </w:t>
      </w:r>
      <w:proofErr w:type="spellStart"/>
      <w:r>
        <w:t>getUserChoice</w:t>
      </w:r>
      <w:proofErr w:type="spellEnd"/>
      <w:r>
        <w:t>()  // Get user's choice</w:t>
      </w:r>
    </w:p>
    <w:p w14:paraId="287B38D1" w14:textId="655C018B" w:rsidR="002D0156" w:rsidRDefault="002D0156" w:rsidP="007F46D6">
      <w:r>
        <w:t xml:space="preserve">        </w:t>
      </w:r>
      <w:proofErr w:type="spellStart"/>
      <w:r>
        <w:t>HandleUserChoice</w:t>
      </w:r>
      <w:proofErr w:type="spellEnd"/>
      <w:r>
        <w:t>(choice)</w:t>
      </w:r>
    </w:p>
    <w:p w14:paraId="1A3F802C" w14:textId="77777777" w:rsidR="002D0156" w:rsidRDefault="002D0156" w:rsidP="002D0156">
      <w:r>
        <w:t xml:space="preserve">Function </w:t>
      </w:r>
      <w:proofErr w:type="spellStart"/>
      <w:r>
        <w:t>HandleUserChoice</w:t>
      </w:r>
      <w:proofErr w:type="spellEnd"/>
      <w:r>
        <w:t>(choice):</w:t>
      </w:r>
    </w:p>
    <w:p w14:paraId="1124CE16" w14:textId="77777777" w:rsidR="002D0156" w:rsidRDefault="002D0156" w:rsidP="002D0156">
      <w:r>
        <w:t xml:space="preserve">    Switch choice:</w:t>
      </w:r>
    </w:p>
    <w:p w14:paraId="4C02DB03" w14:textId="77777777" w:rsidR="002D0156" w:rsidRDefault="002D0156" w:rsidP="002D0156">
      <w:r>
        <w:t xml:space="preserve">        Case 1:</w:t>
      </w:r>
    </w:p>
    <w:p w14:paraId="2498E4B3" w14:textId="77777777" w:rsidR="002D0156" w:rsidRDefault="002D0156" w:rsidP="002D0156">
      <w:r>
        <w:t xml:space="preserve">            </w:t>
      </w:r>
      <w:proofErr w:type="spellStart"/>
      <w:r>
        <w:t>LoadDataStructure</w:t>
      </w:r>
      <w:proofErr w:type="spellEnd"/>
      <w:r>
        <w:t>()</w:t>
      </w:r>
    </w:p>
    <w:p w14:paraId="188A5C01" w14:textId="77777777" w:rsidR="002D0156" w:rsidRDefault="002D0156" w:rsidP="002D0156">
      <w:r>
        <w:t xml:space="preserve">        Case 2:</w:t>
      </w:r>
    </w:p>
    <w:p w14:paraId="0EF855F4" w14:textId="77777777" w:rsidR="002D0156" w:rsidRDefault="002D0156" w:rsidP="002D0156">
      <w:r>
        <w:lastRenderedPageBreak/>
        <w:t xml:space="preserve">            </w:t>
      </w:r>
      <w:proofErr w:type="spellStart"/>
      <w:r>
        <w:t>PrintCourseList</w:t>
      </w:r>
      <w:proofErr w:type="spellEnd"/>
      <w:r>
        <w:t>()</w:t>
      </w:r>
    </w:p>
    <w:p w14:paraId="68061EF8" w14:textId="77777777" w:rsidR="002D0156" w:rsidRDefault="002D0156" w:rsidP="002D0156">
      <w:r>
        <w:t xml:space="preserve">        Case 3:</w:t>
      </w:r>
    </w:p>
    <w:p w14:paraId="4DDF0C2D" w14:textId="77777777" w:rsidR="002D0156" w:rsidRDefault="002D0156" w:rsidP="002D0156">
      <w:r>
        <w:t xml:space="preserve">            </w:t>
      </w:r>
      <w:proofErr w:type="spellStart"/>
      <w:r>
        <w:t>PrintCourseInformation</w:t>
      </w:r>
      <w:proofErr w:type="spellEnd"/>
      <w:r>
        <w:t>()</w:t>
      </w:r>
    </w:p>
    <w:p w14:paraId="00E2EC66" w14:textId="77777777" w:rsidR="002D0156" w:rsidRDefault="002D0156" w:rsidP="002D0156">
      <w:r>
        <w:t xml:space="preserve">        Case 4:</w:t>
      </w:r>
    </w:p>
    <w:p w14:paraId="1C93B490" w14:textId="77777777" w:rsidR="002D0156" w:rsidRDefault="002D0156" w:rsidP="002D0156">
      <w:r>
        <w:t xml:space="preserve">            </w:t>
      </w:r>
      <w:proofErr w:type="spellStart"/>
      <w:r>
        <w:t>ExitProgram</w:t>
      </w:r>
      <w:proofErr w:type="spellEnd"/>
      <w:r>
        <w:t>()</w:t>
      </w:r>
    </w:p>
    <w:p w14:paraId="6982B1EE" w14:textId="77777777" w:rsidR="002D0156" w:rsidRDefault="002D0156" w:rsidP="002D0156">
      <w:r>
        <w:t xml:space="preserve">        Default:</w:t>
      </w:r>
    </w:p>
    <w:p w14:paraId="183EB7A0" w14:textId="01CB0A6F" w:rsidR="002D0156" w:rsidRDefault="002D0156" w:rsidP="007F46D6">
      <w:r>
        <w:t xml:space="preserve">            Print "Error: Invalid choice. Please choose a valid option."</w:t>
      </w:r>
    </w:p>
    <w:p w14:paraId="39172574" w14:textId="77777777" w:rsidR="002D0156" w:rsidRDefault="002D0156" w:rsidP="002D0156">
      <w:r>
        <w:t xml:space="preserve">Function </w:t>
      </w:r>
      <w:proofErr w:type="spellStart"/>
      <w:r>
        <w:t>LoadDataStructure</w:t>
      </w:r>
      <w:proofErr w:type="spellEnd"/>
      <w:r>
        <w:t>():</w:t>
      </w:r>
    </w:p>
    <w:p w14:paraId="4804B30C" w14:textId="77777777" w:rsidR="002D0156" w:rsidRDefault="002D0156" w:rsidP="002D0156">
      <w:r>
        <w:t xml:space="preserve">    </w:t>
      </w:r>
      <w:proofErr w:type="spellStart"/>
      <w:r>
        <w:t>fileName</w:t>
      </w:r>
      <w:proofErr w:type="spellEnd"/>
      <w:r>
        <w:t xml:space="preserve"> = </w:t>
      </w:r>
      <w:proofErr w:type="spellStart"/>
      <w:r>
        <w:t>getFileNameFromUser</w:t>
      </w:r>
      <w:proofErr w:type="spellEnd"/>
      <w:r>
        <w:t>()  // Get file name from user</w:t>
      </w:r>
    </w:p>
    <w:p w14:paraId="7755C061" w14:textId="77777777" w:rsidR="002D0156" w:rsidRDefault="002D0156" w:rsidP="002D0156">
      <w:r>
        <w:t xml:space="preserve">    </w:t>
      </w:r>
      <w:proofErr w:type="spellStart"/>
      <w:r>
        <w:t>loadDataStructure</w:t>
      </w:r>
      <w:proofErr w:type="spellEnd"/>
      <w:r>
        <w:t>(</w:t>
      </w:r>
      <w:proofErr w:type="spellStart"/>
      <w:r>
        <w:t>fileName</w:t>
      </w:r>
      <w:proofErr w:type="spellEnd"/>
      <w:r>
        <w:t>)  // Load data into the chosen data structure</w:t>
      </w:r>
    </w:p>
    <w:p w14:paraId="476F1514" w14:textId="01D5CAA0" w:rsidR="002D0156" w:rsidRDefault="002D0156" w:rsidP="007F46D6">
      <w:r>
        <w:t xml:space="preserve">    Print "Data loaded successfully."</w:t>
      </w:r>
    </w:p>
    <w:p w14:paraId="0B886940" w14:textId="77777777" w:rsidR="002D0156" w:rsidRDefault="002D0156" w:rsidP="002D0156">
      <w:r>
        <w:t xml:space="preserve">Function </w:t>
      </w:r>
      <w:proofErr w:type="spellStart"/>
      <w:r>
        <w:t>PrintCourseList</w:t>
      </w:r>
      <w:proofErr w:type="spellEnd"/>
      <w:r>
        <w:t>():</w:t>
      </w:r>
    </w:p>
    <w:p w14:paraId="0B3A6C95" w14:textId="77777777" w:rsidR="002D0156" w:rsidRDefault="002D0156" w:rsidP="002D0156">
      <w:r>
        <w:t xml:space="preserve">    If </w:t>
      </w:r>
      <w:proofErr w:type="spellStart"/>
      <w:r>
        <w:t>dataStructure</w:t>
      </w:r>
      <w:proofErr w:type="spellEnd"/>
      <w:r>
        <w:t xml:space="preserve"> is not loaded:</w:t>
      </w:r>
    </w:p>
    <w:p w14:paraId="5B6449AC" w14:textId="77777777" w:rsidR="002D0156" w:rsidRDefault="002D0156" w:rsidP="002D0156">
      <w:r>
        <w:t xml:space="preserve">        Print "Error: Data structure not loaded. Please load data first."</w:t>
      </w:r>
    </w:p>
    <w:p w14:paraId="316B3882" w14:textId="77777777" w:rsidR="002D0156" w:rsidRDefault="002D0156" w:rsidP="002D0156">
      <w:r>
        <w:t xml:space="preserve">    Else:</w:t>
      </w:r>
    </w:p>
    <w:p w14:paraId="796391B7" w14:textId="77777777" w:rsidR="002D0156" w:rsidRDefault="002D0156" w:rsidP="002D0156">
      <w:r>
        <w:t xml:space="preserve">        </w:t>
      </w:r>
      <w:proofErr w:type="spellStart"/>
      <w:r>
        <w:t>sortedCourses</w:t>
      </w:r>
      <w:proofErr w:type="spellEnd"/>
      <w:r>
        <w:t xml:space="preserve"> = </w:t>
      </w:r>
      <w:proofErr w:type="spellStart"/>
      <w:r>
        <w:t>SortCoursesAlphanumerically</w:t>
      </w:r>
      <w:proofErr w:type="spellEnd"/>
      <w:r>
        <w:t>(</w:t>
      </w:r>
      <w:proofErr w:type="spellStart"/>
      <w:r>
        <w:t>dataStructure</w:t>
      </w:r>
      <w:proofErr w:type="spellEnd"/>
      <w:r>
        <w:t>)</w:t>
      </w:r>
    </w:p>
    <w:p w14:paraId="7BDA060C" w14:textId="77777777" w:rsidR="002D0156" w:rsidRDefault="002D0156" w:rsidP="002D0156">
      <w:r>
        <w:t xml:space="preserve">        For each course in </w:t>
      </w:r>
      <w:proofErr w:type="spellStart"/>
      <w:r>
        <w:t>sortedCourses</w:t>
      </w:r>
      <w:proofErr w:type="spellEnd"/>
      <w:r>
        <w:t>:</w:t>
      </w:r>
    </w:p>
    <w:p w14:paraId="518C6ADE" w14:textId="4C80BCBF" w:rsidR="002D0156" w:rsidRDefault="002D0156" w:rsidP="007F46D6">
      <w:r>
        <w:t xml:space="preserve">            </w:t>
      </w:r>
      <w:proofErr w:type="spellStart"/>
      <w:r>
        <w:t>PrintCourseInfo</w:t>
      </w:r>
      <w:proofErr w:type="spellEnd"/>
      <w:r>
        <w:t>(course)</w:t>
      </w:r>
    </w:p>
    <w:p w14:paraId="12ECA8BC" w14:textId="77777777" w:rsidR="002D0156" w:rsidRDefault="002D0156" w:rsidP="002D0156">
      <w:r>
        <w:t xml:space="preserve">Function </w:t>
      </w:r>
      <w:proofErr w:type="spellStart"/>
      <w:r>
        <w:t>PrintCourseInformation</w:t>
      </w:r>
      <w:proofErr w:type="spellEnd"/>
      <w:r>
        <w:t>():</w:t>
      </w:r>
    </w:p>
    <w:p w14:paraId="1C11DEDC" w14:textId="77777777" w:rsidR="002D0156" w:rsidRDefault="002D0156" w:rsidP="002D0156">
      <w:r>
        <w:t xml:space="preserve">    If </w:t>
      </w:r>
      <w:proofErr w:type="spellStart"/>
      <w:r>
        <w:t>dataStructure</w:t>
      </w:r>
      <w:proofErr w:type="spellEnd"/>
      <w:r>
        <w:t xml:space="preserve"> is not loaded:</w:t>
      </w:r>
    </w:p>
    <w:p w14:paraId="749F57FD" w14:textId="77777777" w:rsidR="002D0156" w:rsidRDefault="002D0156" w:rsidP="002D0156">
      <w:r>
        <w:t xml:space="preserve">        Print "Error: Data structure not loaded. Please load data first."</w:t>
      </w:r>
    </w:p>
    <w:p w14:paraId="1FFF7C59" w14:textId="77777777" w:rsidR="002D0156" w:rsidRDefault="002D0156" w:rsidP="002D0156">
      <w:r>
        <w:t xml:space="preserve">    Else:</w:t>
      </w:r>
    </w:p>
    <w:p w14:paraId="27522A7D" w14:textId="77777777" w:rsidR="002D0156" w:rsidRDefault="002D0156" w:rsidP="002D0156">
      <w:r>
        <w:t xml:space="preserve">        </w:t>
      </w:r>
      <w:proofErr w:type="spellStart"/>
      <w:r>
        <w:t>courseNumber</w:t>
      </w:r>
      <w:proofErr w:type="spellEnd"/>
      <w:r>
        <w:t xml:space="preserve"> = </w:t>
      </w:r>
      <w:proofErr w:type="spellStart"/>
      <w:r>
        <w:t>getCourseNumberFromUser</w:t>
      </w:r>
      <w:proofErr w:type="spellEnd"/>
      <w:r>
        <w:t>()  // Get course number from user</w:t>
      </w:r>
    </w:p>
    <w:p w14:paraId="1634D42E" w14:textId="77777777" w:rsidR="002D0156" w:rsidRDefault="002D0156" w:rsidP="002D0156">
      <w:r>
        <w:lastRenderedPageBreak/>
        <w:t xml:space="preserve">        course = </w:t>
      </w:r>
      <w:proofErr w:type="spellStart"/>
      <w:r>
        <w:t>findCourseByNumber</w:t>
      </w:r>
      <w:proofErr w:type="spellEnd"/>
      <w:r>
        <w:t>(</w:t>
      </w:r>
      <w:proofErr w:type="spellStart"/>
      <w:r>
        <w:t>dataStructure</w:t>
      </w:r>
      <w:proofErr w:type="spellEnd"/>
      <w:r>
        <w:t xml:space="preserve">, </w:t>
      </w:r>
      <w:proofErr w:type="spellStart"/>
      <w:r>
        <w:t>courseNumber</w:t>
      </w:r>
      <w:proofErr w:type="spellEnd"/>
      <w:r>
        <w:t>)</w:t>
      </w:r>
    </w:p>
    <w:p w14:paraId="03BCA93A" w14:textId="77777777" w:rsidR="002D0156" w:rsidRDefault="002D0156" w:rsidP="002D0156">
      <w:r>
        <w:t xml:space="preserve">        If course is null:</w:t>
      </w:r>
    </w:p>
    <w:p w14:paraId="77B4D89B" w14:textId="77777777" w:rsidR="002D0156" w:rsidRDefault="002D0156" w:rsidP="002D0156">
      <w:r>
        <w:t xml:space="preserve">            Print "Error: Course not found."</w:t>
      </w:r>
    </w:p>
    <w:p w14:paraId="6FE69789" w14:textId="77777777" w:rsidR="002D0156" w:rsidRDefault="002D0156" w:rsidP="002D0156">
      <w:r>
        <w:t xml:space="preserve">        Else:</w:t>
      </w:r>
    </w:p>
    <w:p w14:paraId="7C504BE4" w14:textId="77777777" w:rsidR="002D0156" w:rsidRDefault="002D0156" w:rsidP="002D0156">
      <w:r>
        <w:t xml:space="preserve">            </w:t>
      </w:r>
      <w:proofErr w:type="spellStart"/>
      <w:r>
        <w:t>PrintCourseInfo</w:t>
      </w:r>
      <w:proofErr w:type="spellEnd"/>
      <w:r>
        <w:t>(course)</w:t>
      </w:r>
    </w:p>
    <w:p w14:paraId="52169100" w14:textId="77777777" w:rsidR="002D0156" w:rsidRDefault="002D0156" w:rsidP="002E6E7D">
      <w:r>
        <w:t xml:space="preserve">Function </w:t>
      </w:r>
      <w:proofErr w:type="spellStart"/>
      <w:r>
        <w:t>ExitProgram</w:t>
      </w:r>
      <w:proofErr w:type="spellEnd"/>
      <w:r>
        <w:t>():</w:t>
      </w:r>
    </w:p>
    <w:p w14:paraId="46C57DC6" w14:textId="77777777" w:rsidR="002D0156" w:rsidRDefault="002D0156" w:rsidP="002D0156">
      <w:r>
        <w:t xml:space="preserve">    Print "Exiting program."</w:t>
      </w:r>
    </w:p>
    <w:p w14:paraId="38CCFE9D" w14:textId="39DB5B24" w:rsidR="00E614DD" w:rsidRDefault="002D0156" w:rsidP="002D0156">
      <w:r>
        <w:t xml:space="preserve">    Exit</w:t>
      </w:r>
    </w:p>
    <w:p w14:paraId="686E5910" w14:textId="77777777" w:rsidR="002E6E7D" w:rsidRDefault="002E6E7D" w:rsidP="002D0156"/>
    <w:p w14:paraId="3183ED44" w14:textId="6E53E63D" w:rsidR="002D0156" w:rsidRDefault="002D0156" w:rsidP="002D0156">
      <w:pPr>
        <w:rPr>
          <w:b/>
          <w:bCs/>
        </w:rPr>
      </w:pPr>
      <w:r w:rsidRPr="002D0156">
        <w:rPr>
          <w:b/>
          <w:bCs/>
        </w:rPr>
        <w:t>Pseudocode for alphabetical order course list:</w:t>
      </w:r>
    </w:p>
    <w:p w14:paraId="6406AF45" w14:textId="77777777" w:rsidR="002D0156" w:rsidRDefault="002D0156" w:rsidP="002D0156">
      <w:r>
        <w:t xml:space="preserve">Function </w:t>
      </w:r>
      <w:proofErr w:type="spellStart"/>
      <w:r>
        <w:t>PrintCourseListAlphanumeric</w:t>
      </w:r>
      <w:proofErr w:type="spellEnd"/>
      <w:r>
        <w:t>(</w:t>
      </w:r>
      <w:proofErr w:type="spellStart"/>
      <w:r>
        <w:t>dataStructure</w:t>
      </w:r>
      <w:proofErr w:type="spellEnd"/>
      <w:r>
        <w:t>):</w:t>
      </w:r>
    </w:p>
    <w:p w14:paraId="6F7EC5C7" w14:textId="77777777" w:rsidR="002D0156" w:rsidRDefault="002D0156" w:rsidP="002D0156">
      <w:r>
        <w:t xml:space="preserve">    If </w:t>
      </w:r>
      <w:proofErr w:type="spellStart"/>
      <w:r>
        <w:t>dataStructure</w:t>
      </w:r>
      <w:proofErr w:type="spellEnd"/>
      <w:r>
        <w:t xml:space="preserve"> is vector:</w:t>
      </w:r>
    </w:p>
    <w:p w14:paraId="6D7649B8" w14:textId="77777777" w:rsidR="002D0156" w:rsidRDefault="002D0156" w:rsidP="002D0156">
      <w:r>
        <w:t xml:space="preserve">        </w:t>
      </w:r>
      <w:proofErr w:type="spellStart"/>
      <w:r>
        <w:t>SortAndPrintVectorAlphanumeric</w:t>
      </w:r>
      <w:proofErr w:type="spellEnd"/>
      <w:r>
        <w:t>(</w:t>
      </w:r>
      <w:proofErr w:type="spellStart"/>
      <w:r>
        <w:t>dataStructure</w:t>
      </w:r>
      <w:proofErr w:type="spellEnd"/>
      <w:r>
        <w:t>)</w:t>
      </w:r>
    </w:p>
    <w:p w14:paraId="6DF6FD5E" w14:textId="77777777" w:rsidR="002D0156" w:rsidRDefault="002D0156" w:rsidP="002D0156">
      <w:r>
        <w:t xml:space="preserve">    Else If </w:t>
      </w:r>
      <w:proofErr w:type="spellStart"/>
      <w:r>
        <w:t>dataStructure</w:t>
      </w:r>
      <w:proofErr w:type="spellEnd"/>
      <w:r>
        <w:t xml:space="preserve"> is hash table:</w:t>
      </w:r>
    </w:p>
    <w:p w14:paraId="37630426" w14:textId="77777777" w:rsidR="002D0156" w:rsidRDefault="002D0156" w:rsidP="002D0156">
      <w:r>
        <w:t xml:space="preserve">        SortAndPrintHashTableAlphanumeric(</w:t>
      </w:r>
      <w:proofErr w:type="spellStart"/>
      <w:r>
        <w:t>dataStructure</w:t>
      </w:r>
      <w:proofErr w:type="spellEnd"/>
      <w:r>
        <w:t>)</w:t>
      </w:r>
    </w:p>
    <w:p w14:paraId="6CA2E92A" w14:textId="77777777" w:rsidR="002D0156" w:rsidRDefault="002D0156" w:rsidP="002D0156">
      <w:r>
        <w:t xml:space="preserve">    Else If </w:t>
      </w:r>
      <w:proofErr w:type="spellStart"/>
      <w:r>
        <w:t>dataStructure</w:t>
      </w:r>
      <w:proofErr w:type="spellEnd"/>
      <w:r>
        <w:t xml:space="preserve"> is binary search tree:</w:t>
      </w:r>
    </w:p>
    <w:p w14:paraId="3322FF60" w14:textId="6159C8FF" w:rsidR="002D0156" w:rsidRDefault="002D0156" w:rsidP="007F46D6">
      <w:r>
        <w:t xml:space="preserve">        </w:t>
      </w:r>
      <w:proofErr w:type="spellStart"/>
      <w:r>
        <w:t>InOrderTraversalAlphanumeric</w:t>
      </w:r>
      <w:proofErr w:type="spellEnd"/>
      <w:r>
        <w:t>(</w:t>
      </w:r>
      <w:proofErr w:type="spellStart"/>
      <w:r>
        <w:t>dataStructure.root</w:t>
      </w:r>
      <w:proofErr w:type="spellEnd"/>
      <w:r>
        <w:t>)</w:t>
      </w:r>
    </w:p>
    <w:p w14:paraId="60ABE4BC" w14:textId="77777777" w:rsidR="002D0156" w:rsidRDefault="002D0156" w:rsidP="002D0156">
      <w:r>
        <w:t xml:space="preserve">Function </w:t>
      </w:r>
      <w:proofErr w:type="spellStart"/>
      <w:r>
        <w:t>SortAndPrintVectorAlphanumeric</w:t>
      </w:r>
      <w:proofErr w:type="spellEnd"/>
      <w:r>
        <w:t>(</w:t>
      </w:r>
      <w:proofErr w:type="spellStart"/>
      <w:r>
        <w:t>courseVector</w:t>
      </w:r>
      <w:proofErr w:type="spellEnd"/>
      <w:r>
        <w:t>):</w:t>
      </w:r>
    </w:p>
    <w:p w14:paraId="3D72D87D" w14:textId="77777777" w:rsidR="002D0156" w:rsidRDefault="002D0156" w:rsidP="002D0156">
      <w:r>
        <w:t xml:space="preserve">    </w:t>
      </w:r>
      <w:proofErr w:type="spellStart"/>
      <w:r>
        <w:t>courseVector.sort</w:t>
      </w:r>
      <w:proofErr w:type="spellEnd"/>
      <w:r>
        <w:t xml:space="preserve">(key=lambda course: </w:t>
      </w:r>
      <w:proofErr w:type="spellStart"/>
      <w:r>
        <w:t>course.courseNumber</w:t>
      </w:r>
      <w:proofErr w:type="spellEnd"/>
      <w:r>
        <w:t>)</w:t>
      </w:r>
    </w:p>
    <w:p w14:paraId="79E8053B" w14:textId="77777777" w:rsidR="002D0156" w:rsidRDefault="002D0156" w:rsidP="002D0156">
      <w:r>
        <w:t xml:space="preserve">    For each course in </w:t>
      </w:r>
      <w:proofErr w:type="spellStart"/>
      <w:r>
        <w:t>courseVector</w:t>
      </w:r>
      <w:proofErr w:type="spellEnd"/>
      <w:r>
        <w:t>:</w:t>
      </w:r>
    </w:p>
    <w:p w14:paraId="6A20F1E5" w14:textId="2970A43F" w:rsidR="002D0156" w:rsidRDefault="002D0156" w:rsidP="007F46D6">
      <w:r>
        <w:t xml:space="preserve">        </w:t>
      </w:r>
      <w:proofErr w:type="spellStart"/>
      <w:r>
        <w:t>PrintCourseInfo</w:t>
      </w:r>
      <w:proofErr w:type="spellEnd"/>
      <w:r>
        <w:t>(course)</w:t>
      </w:r>
    </w:p>
    <w:p w14:paraId="0CECD807" w14:textId="77777777" w:rsidR="002D0156" w:rsidRDefault="002D0156" w:rsidP="002D0156">
      <w:r>
        <w:t>Function SortAndPrintHashTableAlphanumeric(</w:t>
      </w:r>
      <w:proofErr w:type="spellStart"/>
      <w:r>
        <w:t>hashTable</w:t>
      </w:r>
      <w:proofErr w:type="spellEnd"/>
      <w:r>
        <w:t>):</w:t>
      </w:r>
    </w:p>
    <w:p w14:paraId="7528455A" w14:textId="77777777" w:rsidR="002D0156" w:rsidRDefault="002D0156" w:rsidP="002D0156">
      <w:r>
        <w:t xml:space="preserve">    courses = SortCoursesAlphanumerically(GetAllCoursesFromHashTable(hashTable))</w:t>
      </w:r>
    </w:p>
    <w:p w14:paraId="24F99278" w14:textId="77777777" w:rsidR="002D0156" w:rsidRDefault="002D0156" w:rsidP="002D0156">
      <w:r>
        <w:lastRenderedPageBreak/>
        <w:t xml:space="preserve">    For each course in courses:</w:t>
      </w:r>
    </w:p>
    <w:p w14:paraId="3EE8FFCA" w14:textId="2BFD2491" w:rsidR="002D0156" w:rsidRDefault="002D0156" w:rsidP="007F46D6">
      <w:r>
        <w:t xml:space="preserve">        </w:t>
      </w:r>
      <w:proofErr w:type="spellStart"/>
      <w:r>
        <w:t>PrintCourseInfo</w:t>
      </w:r>
      <w:proofErr w:type="spellEnd"/>
      <w:r>
        <w:t>(course)</w:t>
      </w:r>
    </w:p>
    <w:p w14:paraId="0BA9CD77" w14:textId="77777777" w:rsidR="002D0156" w:rsidRDefault="002D0156" w:rsidP="002D0156">
      <w:r>
        <w:t>Function GetAllCoursesFromHashTable(</w:t>
      </w:r>
      <w:proofErr w:type="spellStart"/>
      <w:r>
        <w:t>hashTable</w:t>
      </w:r>
      <w:proofErr w:type="spellEnd"/>
      <w:r>
        <w:t>):</w:t>
      </w:r>
    </w:p>
    <w:p w14:paraId="0C3C02FC" w14:textId="77777777" w:rsidR="002D0156" w:rsidRDefault="002D0156" w:rsidP="002D0156">
      <w:r>
        <w:t xml:space="preserve">    courses = []</w:t>
      </w:r>
    </w:p>
    <w:p w14:paraId="754B2C39" w14:textId="77777777" w:rsidR="002D0156" w:rsidRDefault="002D0156" w:rsidP="002D0156">
      <w:r>
        <w:t xml:space="preserve">    For each key, value in </w:t>
      </w:r>
      <w:proofErr w:type="spellStart"/>
      <w:r>
        <w:t>hashTable</w:t>
      </w:r>
      <w:proofErr w:type="spellEnd"/>
      <w:r>
        <w:t>:</w:t>
      </w:r>
    </w:p>
    <w:p w14:paraId="5FEC8D20" w14:textId="77777777" w:rsidR="002D0156" w:rsidRDefault="002D0156" w:rsidP="002D0156">
      <w:r>
        <w:t xml:space="preserve">        </w:t>
      </w:r>
      <w:proofErr w:type="spellStart"/>
      <w:r>
        <w:t>courses.append</w:t>
      </w:r>
      <w:proofErr w:type="spellEnd"/>
      <w:r>
        <w:t>(value)</w:t>
      </w:r>
    </w:p>
    <w:p w14:paraId="3BD5937B" w14:textId="4679068D" w:rsidR="002D0156" w:rsidRDefault="002D0156" w:rsidP="007F46D6">
      <w:r>
        <w:t xml:space="preserve">    return </w:t>
      </w:r>
      <w:proofErr w:type="gramStart"/>
      <w:r>
        <w:t>courses</w:t>
      </w:r>
      <w:proofErr w:type="gramEnd"/>
    </w:p>
    <w:p w14:paraId="0B87BAC4" w14:textId="77777777" w:rsidR="002D0156" w:rsidRDefault="002D0156" w:rsidP="002D0156">
      <w:r>
        <w:t xml:space="preserve">Function </w:t>
      </w:r>
      <w:proofErr w:type="spellStart"/>
      <w:r>
        <w:t>SortCoursesAlphanumerically</w:t>
      </w:r>
      <w:proofErr w:type="spellEnd"/>
      <w:r>
        <w:t>(courses):</w:t>
      </w:r>
    </w:p>
    <w:p w14:paraId="402F56AF" w14:textId="7A1D05EB" w:rsidR="002D0156" w:rsidRDefault="002D0156" w:rsidP="007F46D6">
      <w:r>
        <w:t xml:space="preserve">    return sorted(courses, key=lambda course: </w:t>
      </w:r>
      <w:proofErr w:type="spellStart"/>
      <w:r>
        <w:t>course.courseNumber</w:t>
      </w:r>
      <w:proofErr w:type="spellEnd"/>
      <w:r>
        <w:t>)</w:t>
      </w:r>
    </w:p>
    <w:p w14:paraId="731D57B4" w14:textId="77777777" w:rsidR="002D0156" w:rsidRDefault="002D0156" w:rsidP="002D0156">
      <w:r>
        <w:t xml:space="preserve">Function </w:t>
      </w:r>
      <w:proofErr w:type="spellStart"/>
      <w:r>
        <w:t>InOrderTraversalAlphanumeric</w:t>
      </w:r>
      <w:proofErr w:type="spellEnd"/>
      <w:r>
        <w:t>(node):</w:t>
      </w:r>
    </w:p>
    <w:p w14:paraId="47BA9651" w14:textId="77777777" w:rsidR="002D0156" w:rsidRDefault="002D0156" w:rsidP="002D0156">
      <w:r>
        <w:t xml:space="preserve">    If node is not null:</w:t>
      </w:r>
    </w:p>
    <w:p w14:paraId="5C257A11" w14:textId="77777777" w:rsidR="002D0156" w:rsidRDefault="002D0156" w:rsidP="002D0156">
      <w:r>
        <w:t xml:space="preserve">        </w:t>
      </w:r>
      <w:proofErr w:type="spellStart"/>
      <w:r>
        <w:t>InOrderTraversalAlphanumeric</w:t>
      </w:r>
      <w:proofErr w:type="spellEnd"/>
      <w:r>
        <w:t>(</w:t>
      </w:r>
      <w:proofErr w:type="spellStart"/>
      <w:r>
        <w:t>node.left</w:t>
      </w:r>
      <w:proofErr w:type="spellEnd"/>
      <w:r>
        <w:t>)</w:t>
      </w:r>
    </w:p>
    <w:p w14:paraId="24C8B372" w14:textId="77777777" w:rsidR="002D0156" w:rsidRDefault="002D0156" w:rsidP="002D0156">
      <w:r>
        <w:t xml:space="preserve">        </w:t>
      </w:r>
      <w:proofErr w:type="spellStart"/>
      <w:r>
        <w:t>PrintCourseInfo</w:t>
      </w:r>
      <w:proofErr w:type="spellEnd"/>
      <w:r>
        <w:t>(</w:t>
      </w:r>
      <w:proofErr w:type="spellStart"/>
      <w:r>
        <w:t>node.course</w:t>
      </w:r>
      <w:proofErr w:type="spellEnd"/>
      <w:r>
        <w:t>)</w:t>
      </w:r>
    </w:p>
    <w:p w14:paraId="7F7CC0AE" w14:textId="416C7DA5" w:rsidR="002D0156" w:rsidRDefault="002D0156" w:rsidP="007F46D6">
      <w:r>
        <w:t xml:space="preserve">        </w:t>
      </w:r>
      <w:proofErr w:type="spellStart"/>
      <w:r>
        <w:t>InOrderTraversalAlphanumeric</w:t>
      </w:r>
      <w:proofErr w:type="spellEnd"/>
      <w:r>
        <w:t>(</w:t>
      </w:r>
      <w:proofErr w:type="spellStart"/>
      <w:r>
        <w:t>node.right</w:t>
      </w:r>
      <w:proofErr w:type="spellEnd"/>
      <w:r>
        <w:t>)</w:t>
      </w:r>
    </w:p>
    <w:p w14:paraId="6FF8D74F" w14:textId="77777777" w:rsidR="002D0156" w:rsidRDefault="002D0156" w:rsidP="002D0156">
      <w:r>
        <w:t xml:space="preserve">Function </w:t>
      </w:r>
      <w:proofErr w:type="spellStart"/>
      <w:r>
        <w:t>PrintCourseInfo</w:t>
      </w:r>
      <w:proofErr w:type="spellEnd"/>
      <w:r>
        <w:t>(course):</w:t>
      </w:r>
    </w:p>
    <w:p w14:paraId="3868D488" w14:textId="77777777" w:rsidR="002D0156" w:rsidRDefault="002D0156" w:rsidP="002D0156">
      <w:r>
        <w:t xml:space="preserve">    print "Course Number:", </w:t>
      </w:r>
      <w:proofErr w:type="spellStart"/>
      <w:r>
        <w:t>course.courseNumber</w:t>
      </w:r>
      <w:proofErr w:type="spellEnd"/>
    </w:p>
    <w:p w14:paraId="28AE2F5D" w14:textId="77777777" w:rsidR="002D0156" w:rsidRDefault="002D0156" w:rsidP="002D0156">
      <w:r>
        <w:t xml:space="preserve">    print "Course Title:", </w:t>
      </w:r>
      <w:proofErr w:type="spellStart"/>
      <w:r>
        <w:t>course.courseTitle</w:t>
      </w:r>
      <w:proofErr w:type="spellEnd"/>
    </w:p>
    <w:p w14:paraId="3D5BC0FA" w14:textId="77777777" w:rsidR="002D0156" w:rsidRDefault="002D0156" w:rsidP="002D0156">
      <w:r>
        <w:t xml:space="preserve">    If length(</w:t>
      </w:r>
      <w:proofErr w:type="spellStart"/>
      <w:r>
        <w:t>course.prerequisites</w:t>
      </w:r>
      <w:proofErr w:type="spellEnd"/>
      <w:r>
        <w:t>) &gt; 0:</w:t>
      </w:r>
    </w:p>
    <w:p w14:paraId="04070786" w14:textId="77777777" w:rsidR="002D0156" w:rsidRDefault="002D0156" w:rsidP="002D0156">
      <w:r>
        <w:t xml:space="preserve">        print "Prerequisites:"</w:t>
      </w:r>
    </w:p>
    <w:p w14:paraId="1CB844D9" w14:textId="77777777" w:rsidR="002D0156" w:rsidRDefault="002D0156" w:rsidP="002D0156">
      <w:r>
        <w:t xml:space="preserve">        For each prerequisite in </w:t>
      </w:r>
      <w:proofErr w:type="spellStart"/>
      <w:r>
        <w:t>course.prerequisites</w:t>
      </w:r>
      <w:proofErr w:type="spellEnd"/>
      <w:r>
        <w:t>:</w:t>
      </w:r>
    </w:p>
    <w:p w14:paraId="6435EFE7" w14:textId="77777777" w:rsidR="002D0156" w:rsidRDefault="002D0156" w:rsidP="002D0156">
      <w:r>
        <w:t xml:space="preserve">            print "-", </w:t>
      </w:r>
      <w:proofErr w:type="gramStart"/>
      <w:r>
        <w:t>prerequisite</w:t>
      </w:r>
      <w:proofErr w:type="gramEnd"/>
    </w:p>
    <w:p w14:paraId="04415E2B" w14:textId="77777777" w:rsidR="002D0156" w:rsidRDefault="002D0156" w:rsidP="002D0156">
      <w:r>
        <w:t xml:space="preserve">    Else:</w:t>
      </w:r>
    </w:p>
    <w:p w14:paraId="64B89C4A" w14:textId="5AC644A7" w:rsidR="002D0156" w:rsidRPr="002D0156" w:rsidRDefault="002D0156" w:rsidP="002D0156">
      <w:r>
        <w:t xml:space="preserve">        print "No </w:t>
      </w:r>
      <w:proofErr w:type="gramStart"/>
      <w:r>
        <w:t>prerequisites"</w:t>
      </w:r>
      <w:proofErr w:type="gramEnd"/>
    </w:p>
    <w:sectPr w:rsidR="002D0156" w:rsidRPr="002D015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9C8E1" w14:textId="77777777" w:rsidR="00B868A7" w:rsidRDefault="00B868A7">
      <w:pPr>
        <w:spacing w:line="240" w:lineRule="auto"/>
      </w:pPr>
      <w:r>
        <w:separator/>
      </w:r>
    </w:p>
  </w:endnote>
  <w:endnote w:type="continuationSeparator" w:id="0">
    <w:p w14:paraId="484550C7" w14:textId="77777777" w:rsidR="00B868A7" w:rsidRDefault="00B86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3036B" w14:textId="77777777" w:rsidR="00B868A7" w:rsidRDefault="00B868A7">
      <w:pPr>
        <w:spacing w:line="240" w:lineRule="auto"/>
      </w:pPr>
      <w:r>
        <w:separator/>
      </w:r>
    </w:p>
  </w:footnote>
  <w:footnote w:type="continuationSeparator" w:id="0">
    <w:p w14:paraId="1992634B" w14:textId="77777777" w:rsidR="00B868A7" w:rsidRDefault="00B868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9657A" w14:textId="2B547885" w:rsidR="00E614DD" w:rsidRDefault="002E6E7D">
    <w:pPr>
      <w:pStyle w:val="Header"/>
    </w:pPr>
    <w:r>
      <w:t>Thompson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39BB4" w14:textId="407F1A57" w:rsidR="00E614DD" w:rsidRDefault="002D0156">
    <w:pPr>
      <w:pStyle w:val="Header"/>
    </w:pPr>
    <w:r>
      <w:t>Thompson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30440701">
    <w:abstractNumId w:val="9"/>
  </w:num>
  <w:num w:numId="2" w16cid:durableId="1203322739">
    <w:abstractNumId w:val="7"/>
  </w:num>
  <w:num w:numId="3" w16cid:durableId="660156972">
    <w:abstractNumId w:val="6"/>
  </w:num>
  <w:num w:numId="4" w16cid:durableId="892078085">
    <w:abstractNumId w:val="5"/>
  </w:num>
  <w:num w:numId="5" w16cid:durableId="2139179326">
    <w:abstractNumId w:val="4"/>
  </w:num>
  <w:num w:numId="6" w16cid:durableId="1217089191">
    <w:abstractNumId w:val="8"/>
  </w:num>
  <w:num w:numId="7" w16cid:durableId="1710950706">
    <w:abstractNumId w:val="3"/>
  </w:num>
  <w:num w:numId="8" w16cid:durableId="1241986318">
    <w:abstractNumId w:val="2"/>
  </w:num>
  <w:num w:numId="9" w16cid:durableId="113641425">
    <w:abstractNumId w:val="1"/>
  </w:num>
  <w:num w:numId="10" w16cid:durableId="545217552">
    <w:abstractNumId w:val="0"/>
  </w:num>
  <w:num w:numId="11" w16cid:durableId="521087008">
    <w:abstractNumId w:val="12"/>
  </w:num>
  <w:num w:numId="12" w16cid:durableId="1557163073">
    <w:abstractNumId w:val="17"/>
  </w:num>
  <w:num w:numId="13" w16cid:durableId="196238097">
    <w:abstractNumId w:val="18"/>
  </w:num>
  <w:num w:numId="14" w16cid:durableId="639458311">
    <w:abstractNumId w:val="14"/>
  </w:num>
  <w:num w:numId="15" w16cid:durableId="34427014">
    <w:abstractNumId w:val="20"/>
  </w:num>
  <w:num w:numId="16" w16cid:durableId="1502741890">
    <w:abstractNumId w:val="16"/>
  </w:num>
  <w:num w:numId="17" w16cid:durableId="1286690102">
    <w:abstractNumId w:val="11"/>
  </w:num>
  <w:num w:numId="18" w16cid:durableId="2121021122">
    <w:abstractNumId w:val="10"/>
  </w:num>
  <w:num w:numId="19" w16cid:durableId="2046130676">
    <w:abstractNumId w:val="15"/>
  </w:num>
  <w:num w:numId="20" w16cid:durableId="1690135500">
    <w:abstractNumId w:val="21"/>
  </w:num>
  <w:num w:numId="21" w16cid:durableId="789393309">
    <w:abstractNumId w:val="13"/>
  </w:num>
  <w:num w:numId="22" w16cid:durableId="9862009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56"/>
    <w:rsid w:val="00040CBB"/>
    <w:rsid w:val="000B78C8"/>
    <w:rsid w:val="001463B2"/>
    <w:rsid w:val="001F62C0"/>
    <w:rsid w:val="00245E02"/>
    <w:rsid w:val="002D0156"/>
    <w:rsid w:val="002E6E7D"/>
    <w:rsid w:val="00353B66"/>
    <w:rsid w:val="004A2675"/>
    <w:rsid w:val="004F7139"/>
    <w:rsid w:val="00691EC1"/>
    <w:rsid w:val="007C53FB"/>
    <w:rsid w:val="007F46D6"/>
    <w:rsid w:val="008B7D18"/>
    <w:rsid w:val="008F1F97"/>
    <w:rsid w:val="008F4052"/>
    <w:rsid w:val="00926841"/>
    <w:rsid w:val="009D4EB3"/>
    <w:rsid w:val="00B13D1B"/>
    <w:rsid w:val="00B818DF"/>
    <w:rsid w:val="00B868A7"/>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DF919"/>
  <w15:chartTrackingRefBased/>
  <w15:docId w15:val="{FA0186AC-D805-46C6-8015-13843ED5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14391ACC4F8E466C92DD0950F7F727BD">
    <w:name w:val="14391ACC4F8E466C92DD0950F7F727BD"/>
    <w:rsid w:val="002D0156"/>
    <w:pPr>
      <w:spacing w:after="160" w:line="278" w:lineRule="auto"/>
      <w:ind w:firstLine="0"/>
    </w:pPr>
    <w:rPr>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7827819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l\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59</TotalTime>
  <Pages>5</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Katelynn Thompson</dc:creator>
  <cp:keywords/>
  <dc:description/>
  <cp:lastModifiedBy>Katelynn Thompson</cp:lastModifiedBy>
  <cp:revision>1</cp:revision>
  <dcterms:created xsi:type="dcterms:W3CDTF">2024-04-15T00:49:00Z</dcterms:created>
  <dcterms:modified xsi:type="dcterms:W3CDTF">2024-04-15T01:58:00Z</dcterms:modified>
  <cp:version/>
</cp:coreProperties>
</file>